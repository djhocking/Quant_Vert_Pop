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37859" w14:textId="77777777" w:rsidR="00BD1E09" w:rsidRDefault="00717C51" w:rsidP="00BD1E09">
      <w:pPr>
        <w:spacing w:before="27"/>
        <w:rPr>
          <w:rFonts w:ascii="Arial"/>
          <w:sz w:val="40"/>
        </w:rPr>
      </w:pPr>
      <w:r>
        <w:rPr>
          <w:rFonts w:ascii="Arial"/>
          <w:w w:val="95"/>
          <w:sz w:val="40"/>
        </w:rPr>
        <w:t>Quantitative Analysis</w:t>
      </w:r>
    </w:p>
    <w:p w14:paraId="4DCCC134" w14:textId="77777777" w:rsidR="00BD1E09" w:rsidRDefault="00BD1E09" w:rsidP="00BD1E09">
      <w:pPr>
        <w:spacing w:before="1"/>
        <w:rPr>
          <w:rFonts w:ascii="Arial" w:hAnsi="Arial"/>
          <w:sz w:val="21"/>
        </w:rPr>
      </w:pPr>
      <w:r>
        <w:rPr>
          <w:rFonts w:ascii="Arial" w:hAnsi="Arial"/>
          <w:sz w:val="21"/>
        </w:rPr>
        <w:t xml:space="preserve">BIOL </w:t>
      </w:r>
      <w:r w:rsidR="00717C51">
        <w:rPr>
          <w:rFonts w:ascii="Arial" w:hAnsi="Arial"/>
          <w:sz w:val="21"/>
        </w:rPr>
        <w:t>422/522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w w:val="75"/>
          <w:sz w:val="21"/>
        </w:rPr>
        <w:t xml:space="preserve">· </w:t>
      </w:r>
      <w:r>
        <w:rPr>
          <w:rFonts w:ascii="Arial" w:hAnsi="Arial"/>
          <w:sz w:val="21"/>
        </w:rPr>
        <w:t>Hocking</w:t>
      </w:r>
    </w:p>
    <w:p w14:paraId="431CBDAF" w14:textId="77777777" w:rsidR="00BD1E09" w:rsidRDefault="00BD1E09" w:rsidP="00BD1E09">
      <w:pPr>
        <w:pStyle w:val="BodyText"/>
        <w:spacing w:before="4"/>
        <w:rPr>
          <w:rFonts w:ascii="Arial"/>
        </w:rPr>
      </w:pPr>
    </w:p>
    <w:p w14:paraId="40A5BB97" w14:textId="77777777" w:rsidR="00BD1E09" w:rsidRPr="00717C51" w:rsidRDefault="00717C51" w:rsidP="00717C51">
      <w:pPr>
        <w:rPr>
          <w:rFonts w:ascii="Arial"/>
          <w:sz w:val="36"/>
        </w:rPr>
      </w:pPr>
      <w:r>
        <w:rPr>
          <w:rFonts w:ascii="Arial"/>
          <w:sz w:val="36"/>
        </w:rPr>
        <w:t>Cormack-Jolly-</w:t>
      </w:r>
      <w:proofErr w:type="spellStart"/>
      <w:r>
        <w:rPr>
          <w:rFonts w:ascii="Arial"/>
          <w:sz w:val="36"/>
        </w:rPr>
        <w:t>Seber</w:t>
      </w:r>
      <w:proofErr w:type="spellEnd"/>
      <w:r>
        <w:rPr>
          <w:rFonts w:ascii="Arial"/>
          <w:sz w:val="36"/>
        </w:rPr>
        <w:t xml:space="preserve"> (CJS)</w:t>
      </w:r>
    </w:p>
    <w:p w14:paraId="311A619A" w14:textId="77777777" w:rsidR="00BD1E09" w:rsidRDefault="00717C51" w:rsidP="00BD1E09">
      <w:pPr>
        <w:pStyle w:val="BodyText"/>
        <w:spacing w:before="3"/>
        <w:rPr>
          <w:rFonts w:ascii="Arial"/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4AD05B2B" wp14:editId="36464CF9">
                <wp:simplePos x="0" y="0"/>
                <wp:positionH relativeFrom="page">
                  <wp:posOffset>727710</wp:posOffset>
                </wp:positionH>
                <wp:positionV relativeFrom="paragraph">
                  <wp:posOffset>221615</wp:posOffset>
                </wp:positionV>
                <wp:extent cx="6043930" cy="45085"/>
                <wp:effectExtent l="0" t="0" r="1270" b="5715"/>
                <wp:wrapTopAndBottom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3930" cy="45085"/>
                          <a:chOff x="1761" y="284"/>
                          <a:chExt cx="9145" cy="83"/>
                        </a:xfrm>
                      </wpg:grpSpPr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783" y="356"/>
                            <a:ext cx="9101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783" y="306"/>
                            <a:ext cx="9101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37E794" id="Group 5" o:spid="_x0000_s1026" style="position:absolute;margin-left:57.3pt;margin-top:17.45pt;width:475.9pt;height:3.55pt;z-index:251659264;mso-wrap-distance-left:0;mso-wrap-distance-right:0;mso-position-horizontal-relative:page" coordorigin="1761,284" coordsize="9145,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">
                <v:line id="Line 7" o:spid="_x0000_s1027" style="position:absolute;visibility:visible;mso-wrap-style:square" from="1783,356" to="10884,3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" strokeweight=".96pt"/>
                <v:line id="Line 6" o:spid="_x0000_s1028" style="position:absolute;visibility:visible;mso-wrap-style:square" from="1783,306" to="10884,3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" strokeweight="2.16pt"/>
                <w10:wrap type="topAndBottom" anchorx="page"/>
              </v:group>
            </w:pict>
          </mc:Fallback>
        </mc:AlternateContent>
      </w:r>
    </w:p>
    <w:p w14:paraId="5C1F314D" w14:textId="77777777" w:rsidR="00BD1E09" w:rsidRDefault="00BD1E09" w:rsidP="00BD1E09">
      <w:pPr>
        <w:pStyle w:val="BodyText"/>
        <w:spacing w:before="2"/>
        <w:rPr>
          <w:rFonts w:ascii="Arial"/>
          <w:sz w:val="15"/>
        </w:rPr>
      </w:pPr>
    </w:p>
    <w:p w14:paraId="33B34771" w14:textId="77777777" w:rsidR="00876905" w:rsidRDefault="00E96DD2"/>
    <w:p w14:paraId="7FC8862D" w14:textId="77777777" w:rsidR="00717C51" w:rsidRPr="00717C51" w:rsidRDefault="00717C51">
      <w:pPr>
        <w:rPr>
          <w:b/>
        </w:rPr>
      </w:pPr>
      <w:r>
        <w:rPr>
          <w:b/>
        </w:rPr>
        <w:t>Write 3 potential exam questions and 1 thing you would like further clarified. Leave space for answers.</w:t>
      </w:r>
      <w:bookmarkStart w:id="0" w:name="_GoBack"/>
      <w:bookmarkEnd w:id="0"/>
    </w:p>
    <w:sectPr w:rsidR="00717C51" w:rsidRPr="00717C51" w:rsidSect="00DA0E5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60BC4" w14:textId="77777777" w:rsidR="00717C51" w:rsidRDefault="00717C51" w:rsidP="00717C51">
      <w:r>
        <w:separator/>
      </w:r>
    </w:p>
  </w:endnote>
  <w:endnote w:type="continuationSeparator" w:id="0">
    <w:p w14:paraId="145542D2" w14:textId="77777777" w:rsidR="00717C51" w:rsidRDefault="00717C51" w:rsidP="00717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3EE71" w14:textId="77777777" w:rsidR="00717C51" w:rsidRDefault="00717C51" w:rsidP="00717C51">
      <w:r>
        <w:separator/>
      </w:r>
    </w:p>
  </w:footnote>
  <w:footnote w:type="continuationSeparator" w:id="0">
    <w:p w14:paraId="5B69B32F" w14:textId="77777777" w:rsidR="00717C51" w:rsidRDefault="00717C51" w:rsidP="00717C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0FB14" w14:textId="77777777" w:rsidR="00717C51" w:rsidRDefault="00717C51" w:rsidP="00717C51">
    <w:pPr>
      <w:pStyle w:val="Header"/>
      <w:jc w:val="right"/>
    </w:pPr>
    <w:proofErr w:type="gramStart"/>
    <w:r>
      <w:t>Name:_</w:t>
    </w:r>
    <w:proofErr w:type="gramEnd"/>
    <w:r>
      <w:t>_______________________________</w:t>
    </w:r>
  </w:p>
  <w:p w14:paraId="64CCFEF6" w14:textId="77777777" w:rsidR="00717C51" w:rsidRDefault="00717C51" w:rsidP="00717C51">
    <w:pPr>
      <w:pStyle w:val="Header"/>
      <w:jc w:val="right"/>
    </w:pPr>
  </w:p>
  <w:p w14:paraId="275E1543" w14:textId="77777777" w:rsidR="00717C51" w:rsidRDefault="00717C51" w:rsidP="00717C51">
    <w:pPr>
      <w:pStyle w:val="Header"/>
      <w:jc w:val="right"/>
    </w:pPr>
    <w:r>
      <w:t>Name</w:t>
    </w:r>
    <w:proofErr w:type="gramStart"/>
    <w:r>
      <w:t>2:_</w:t>
    </w:r>
    <w:proofErr w:type="gramEnd"/>
    <w:r>
      <w:t>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51"/>
    <w:rsid w:val="000D685E"/>
    <w:rsid w:val="00453D05"/>
    <w:rsid w:val="00523BC8"/>
    <w:rsid w:val="00717C51"/>
    <w:rsid w:val="007771A3"/>
    <w:rsid w:val="007B01C8"/>
    <w:rsid w:val="00BD1E09"/>
    <w:rsid w:val="00C83B97"/>
    <w:rsid w:val="00DA0E59"/>
    <w:rsid w:val="00EE1DBE"/>
    <w:rsid w:val="00F7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E676B"/>
  <w14:defaultImageDpi w14:val="32767"/>
  <w15:chartTrackingRefBased/>
  <w15:docId w15:val="{354D7236-3F53-7143-9259-AE0633F3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BD1E09"/>
    <w:pPr>
      <w:widowControl w:val="0"/>
    </w:pPr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D1E0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D1E09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17C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C51"/>
    <w:rPr>
      <w:rFonts w:ascii="Times New Roman" w:eastAsia="Times New Roman" w:hAnsi="Times New Roman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17C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C51"/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jhocking/Library/Group%20Containers/UBF8T346G9.Office/User%20Content.localized/Templates.localized/Assignment_Header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Assignment_Header2.dotx</Template>
  <TotalTime>36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 Hocking</dc:creator>
  <cp:keywords/>
  <dc:description/>
  <cp:lastModifiedBy>Daniel J Hocking</cp:lastModifiedBy>
  <cp:revision>1</cp:revision>
  <cp:lastPrinted>2018-10-24T13:56:00Z</cp:lastPrinted>
  <dcterms:created xsi:type="dcterms:W3CDTF">2018-10-24T13:53:00Z</dcterms:created>
  <dcterms:modified xsi:type="dcterms:W3CDTF">2018-10-24T15:13:00Z</dcterms:modified>
</cp:coreProperties>
</file>